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508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72A4" w:rsidRPr="003E598A" w:rsidRDefault="00C972A4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56"/>
                                      <w:szCs w:val="64"/>
                                      <w:lang w:val="en-AU"/>
                                    </w:rPr>
                                  </w:pPr>
                                  <w:r w:rsidRPr="003E598A">
                                    <w:rPr>
                                      <w:sz w:val="56"/>
                                      <w:szCs w:val="64"/>
                                      <w:lang w:val="en-AU"/>
                                    </w:rPr>
                                    <w:t>On Hard Drives &amp; Failure</w:t>
                                  </w:r>
                                </w:p>
                                <w:p w:rsidR="00C972A4" w:rsidRPr="00C972A4" w:rsidRDefault="00C972A4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32"/>
                                      <w:szCs w:val="24"/>
                                      <w:lang w:val="en-AU"/>
                                    </w:rPr>
                                  </w:pPr>
                                  <w:r w:rsidRPr="00C972A4">
                                    <w:rPr>
                                      <w:sz w:val="32"/>
                                      <w:szCs w:val="24"/>
                                      <w:lang w:val="en-AU"/>
                                    </w:rPr>
                                    <w:t xml:space="preserve">KE </w:t>
                                  </w:r>
                                  <w:r w:rsidRPr="00C972A4">
                                    <w:rPr>
                                      <w:sz w:val="32"/>
                                      <w:szCs w:val="24"/>
                                      <w:lang w:val="en-AU"/>
                                    </w:rPr>
                                    <w:t>5107 CA 1</w:t>
                                  </w:r>
                                  <w:r>
                                    <w:rPr>
                                      <w:sz w:val="32"/>
                                      <w:szCs w:val="24"/>
                                      <w:lang w:val="en-AU"/>
                                    </w:rPr>
                                    <w:t xml:space="preserve"> </w:t>
                                  </w:r>
                                  <w:r w:rsidRPr="00C972A4">
                                    <w:rPr>
                                      <w:sz w:val="32"/>
                                      <w:szCs w:val="24"/>
                                      <w:lang w:val="en-AU"/>
                                    </w:rPr>
                                    <w:t>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C972A4" w:rsidRPr="003E598A" w:rsidRDefault="00C972A4" w:rsidP="00D077E9">
                            <w:pPr>
                              <w:pStyle w:val="Title"/>
                              <w:spacing w:after="0"/>
                              <w:rPr>
                                <w:sz w:val="56"/>
                                <w:szCs w:val="64"/>
                                <w:lang w:val="en-AU"/>
                              </w:rPr>
                            </w:pPr>
                            <w:r w:rsidRPr="003E598A">
                              <w:rPr>
                                <w:sz w:val="56"/>
                                <w:szCs w:val="64"/>
                                <w:lang w:val="en-AU"/>
                              </w:rPr>
                              <w:t>On Hard Drives &amp; Failure</w:t>
                            </w:r>
                          </w:p>
                          <w:p w:rsidR="00C972A4" w:rsidRPr="00C972A4" w:rsidRDefault="00C972A4" w:rsidP="00D077E9">
                            <w:pPr>
                              <w:pStyle w:val="Title"/>
                              <w:spacing w:after="0"/>
                              <w:rPr>
                                <w:sz w:val="32"/>
                                <w:szCs w:val="24"/>
                                <w:lang w:val="en-AU"/>
                              </w:rPr>
                            </w:pPr>
                            <w:r w:rsidRPr="00C972A4">
                              <w:rPr>
                                <w:sz w:val="32"/>
                                <w:szCs w:val="24"/>
                                <w:lang w:val="en-AU"/>
                              </w:rPr>
                              <w:t xml:space="preserve">KE </w:t>
                            </w:r>
                            <w:r w:rsidRPr="00C972A4">
                              <w:rPr>
                                <w:sz w:val="32"/>
                                <w:szCs w:val="24"/>
                                <w:lang w:val="en-AU"/>
                              </w:rPr>
                              <w:t>5107 CA 1</w:t>
                            </w:r>
                            <w:r>
                              <w:rPr>
                                <w:sz w:val="32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Pr="00C972A4">
                              <w:rPr>
                                <w:sz w:val="32"/>
                                <w:szCs w:val="24"/>
                                <w:lang w:val="en-AU"/>
                              </w:rPr>
                              <w:t>Report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/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0D8ABB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C972A4" w:rsidRDefault="00D077E9" w:rsidP="00D077E9">
            <w:r w:rsidRPr="00B231E5">
              <w:t>Authored by:</w:t>
            </w:r>
            <w:r>
              <w:t xml:space="preserve"> </w:t>
            </w:r>
          </w:p>
          <w:p w:rsidR="00D077E9" w:rsidRDefault="006C0D05" w:rsidP="00D077E9">
            <w:sdt>
              <w:sdtPr>
                <w:alias w:val="Your Name"/>
                <w:tag w:val="Your Name"/>
                <w:id w:val="-180584491"/>
                <w:placeholder>
                  <w:docPart w:val="EA7345FCD44C48EEB02D8BD345B6364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C972A4">
                  <w:t xml:space="preserve">Raj Baharat </w:t>
                </w:r>
                <w:r w:rsidR="00C972A4">
                  <w:br/>
                  <w:t xml:space="preserve">Edwin Tam </w:t>
                </w:r>
                <w:r w:rsidR="00C972A4">
                  <w:br/>
                  <w:t xml:space="preserve">Vignesh 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A506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F37E4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832115" w:rsidRDefault="00832115">
      <w:pPr>
        <w:spacing w:after="200"/>
      </w:pPr>
      <w:r>
        <w:lastRenderedPageBreak/>
        <w:t xml:space="preserve">Contents </w:t>
      </w:r>
    </w:p>
    <w:p w:rsidR="00832115" w:rsidRDefault="00447154" w:rsidP="00447154">
      <w:pPr>
        <w:pStyle w:val="ListParagraph"/>
        <w:numPr>
          <w:ilvl w:val="0"/>
          <w:numId w:val="1"/>
        </w:numPr>
        <w:spacing w:after="200"/>
      </w:pPr>
      <w:r>
        <w:t xml:space="preserve">What in Black Blazes is this Report about? </w:t>
      </w:r>
    </w:p>
    <w:p w:rsidR="00447154" w:rsidRDefault="00447154" w:rsidP="00447154">
      <w:pPr>
        <w:pStyle w:val="ListParagraph"/>
        <w:numPr>
          <w:ilvl w:val="0"/>
          <w:numId w:val="1"/>
        </w:numPr>
        <w:spacing w:after="200"/>
      </w:pPr>
      <w:r>
        <w:t xml:space="preserve">Understanding &amp; Exploring the Data </w:t>
      </w:r>
    </w:p>
    <w:p w:rsidR="00447154" w:rsidRDefault="00447154" w:rsidP="00447154">
      <w:pPr>
        <w:pStyle w:val="ListParagraph"/>
        <w:numPr>
          <w:ilvl w:val="0"/>
          <w:numId w:val="1"/>
        </w:numPr>
        <w:spacing w:after="200"/>
      </w:pPr>
      <w:bookmarkStart w:id="0" w:name="_GoBack"/>
      <w:bookmarkEnd w:id="0"/>
    </w:p>
    <w:p w:rsidR="00832115" w:rsidRDefault="00832115">
      <w:pPr>
        <w:spacing w:after="200"/>
      </w:pPr>
    </w:p>
    <w:p w:rsidR="00832115" w:rsidRDefault="00832115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p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FDE4B49484D14D779E36D96A350048D2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DF027C" w:rsidRDefault="00DF027C" w:rsidP="00DF027C"/>
          <w:sdt>
            <w:sdtPr>
              <w:id w:val="-2056388886"/>
              <w:placeholder>
                <w:docPart w:val="29744C4EA0EE432D9CFE1DFC2DD694B0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/>
          <w:sdt>
            <w:sdtPr>
              <w:id w:val="-1742009241"/>
              <w:placeholder>
                <w:docPart w:val="5C712DB605214A748B487A075093D18D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37D3C4535E7C4971B8B79CE3139058FE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E9BDD63032AB49D2AE022C66EBC3A324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D05" w:rsidRDefault="006C0D05">
      <w:r>
        <w:separator/>
      </w:r>
    </w:p>
    <w:p w:rsidR="006C0D05" w:rsidRDefault="006C0D05"/>
  </w:endnote>
  <w:endnote w:type="continuationSeparator" w:id="0">
    <w:p w:rsidR="006C0D05" w:rsidRDefault="006C0D05">
      <w:r>
        <w:continuationSeparator/>
      </w:r>
    </w:p>
    <w:p w:rsidR="006C0D05" w:rsidRDefault="006C0D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D05" w:rsidRDefault="006C0D05">
      <w:r>
        <w:separator/>
      </w:r>
    </w:p>
    <w:p w:rsidR="006C0D05" w:rsidRDefault="006C0D05"/>
  </w:footnote>
  <w:footnote w:type="continuationSeparator" w:id="0">
    <w:p w:rsidR="006C0D05" w:rsidRDefault="006C0D05">
      <w:r>
        <w:continuationSeparator/>
      </w:r>
    </w:p>
    <w:p w:rsidR="006C0D05" w:rsidRDefault="006C0D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311F6"/>
    <w:multiLevelType w:val="hybridMultilevel"/>
    <w:tmpl w:val="3C6EC5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5C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3E598A"/>
    <w:rsid w:val="004110DE"/>
    <w:rsid w:val="0044085A"/>
    <w:rsid w:val="00447154"/>
    <w:rsid w:val="004B21A5"/>
    <w:rsid w:val="005037F0"/>
    <w:rsid w:val="00516A86"/>
    <w:rsid w:val="005275F6"/>
    <w:rsid w:val="00572102"/>
    <w:rsid w:val="005F1BB0"/>
    <w:rsid w:val="00656C4D"/>
    <w:rsid w:val="006C0D05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3211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972A4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3315C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7EE10E66-CC14-4071-B4D7-EA14C698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447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be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7345FCD44C48EEB02D8BD345B63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C21FC-CEF8-4177-BD1A-102D5CCEE894}"/>
      </w:docPartPr>
      <w:docPartBody>
        <w:p w:rsidR="00000000" w:rsidRDefault="00570963">
          <w:pPr>
            <w:pStyle w:val="EA7345FCD44C48EEB02D8BD345B63640"/>
          </w:pPr>
          <w:r>
            <w:t>Your Name</w:t>
          </w:r>
        </w:p>
      </w:docPartBody>
    </w:docPart>
    <w:docPart>
      <w:docPartPr>
        <w:name w:val="FDE4B49484D14D779E36D96A35004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F25E5-D566-48D9-8D7D-E571D901DFF9}"/>
      </w:docPartPr>
      <w:docPartBody>
        <w:p w:rsidR="00000000" w:rsidRDefault="00570963">
          <w:pPr>
            <w:pStyle w:val="FDE4B49484D14D779E36D96A350048D2"/>
          </w:pPr>
          <w:r w:rsidRPr="00DF027C">
            <w:t>Subtitle Text Here</w:t>
          </w:r>
        </w:p>
      </w:docPartBody>
    </w:docPart>
    <w:docPart>
      <w:docPartPr>
        <w:name w:val="29744C4EA0EE432D9CFE1DFC2DD69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1A99B-D2AB-4836-B5DC-0BE71FDB59F2}"/>
      </w:docPartPr>
      <w:docPartBody>
        <w:p w:rsidR="00000000" w:rsidRDefault="00570963">
          <w:pPr>
            <w:pStyle w:val="29744C4EA0EE432D9CFE1DFC2DD694B0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5C712DB605214A748B487A075093D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8FC03-7215-4598-98D5-18A09585AF0C}"/>
      </w:docPartPr>
      <w:docPartBody>
        <w:p w:rsidR="00000000" w:rsidRDefault="00570963">
          <w:pPr>
            <w:pStyle w:val="5C712DB605214A748B487A075093D18D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37D3C4535E7C4971B8B79CE313905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EED73-6115-4D7A-863D-6BFFD192BDB5}"/>
      </w:docPartPr>
      <w:docPartBody>
        <w:p w:rsidR="00000000" w:rsidRDefault="00570963">
          <w:pPr>
            <w:pStyle w:val="37D3C4535E7C4971B8B79CE3139058FE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  <w:docPart>
      <w:docPartPr>
        <w:name w:val="E9BDD63032AB49D2AE022C66EBC3A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46D37-CC48-4763-8B15-5E8E2882916B}"/>
      </w:docPartPr>
      <w:docPartBody>
        <w:p w:rsidR="00000000" w:rsidRDefault="00570963">
          <w:pPr>
            <w:pStyle w:val="E9BDD63032AB49D2AE022C66EBC3A324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63"/>
    <w:rsid w:val="0057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6ADBB7F05065489C988CCBE509554E20">
    <w:name w:val="6ADBB7F05065489C988CCBE509554E20"/>
  </w:style>
  <w:style w:type="paragraph" w:customStyle="1" w:styleId="27EE910B39424504888AC61D26641DD0">
    <w:name w:val="27EE910B39424504888AC61D26641DD0"/>
  </w:style>
  <w:style w:type="paragraph" w:customStyle="1" w:styleId="EA7345FCD44C48EEB02D8BD345B63640">
    <w:name w:val="EA7345FCD44C48EEB02D8BD345B63640"/>
  </w:style>
  <w:style w:type="paragraph" w:customStyle="1" w:styleId="FDE4B49484D14D779E36D96A350048D2">
    <w:name w:val="FDE4B49484D14D779E36D96A350048D2"/>
  </w:style>
  <w:style w:type="paragraph" w:customStyle="1" w:styleId="29744C4EA0EE432D9CFE1DFC2DD694B0">
    <w:name w:val="29744C4EA0EE432D9CFE1DFC2DD694B0"/>
  </w:style>
  <w:style w:type="paragraph" w:customStyle="1" w:styleId="5C712DB605214A748B487A075093D18D">
    <w:name w:val="5C712DB605214A748B487A075093D18D"/>
  </w:style>
  <w:style w:type="paragraph" w:customStyle="1" w:styleId="37D3C4535E7C4971B8B79CE3139058FE">
    <w:name w:val="37D3C4535E7C4971B8B79CE3139058FE"/>
  </w:style>
  <w:style w:type="paragraph" w:customStyle="1" w:styleId="E9BDD63032AB49D2AE022C66EBC3A324">
    <w:name w:val="E9BDD63032AB49D2AE022C66EBC3A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Raj Baharat 
Edwin Tam 
Vignesh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0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skybe</dc:creator>
  <cp:keywords/>
  <cp:lastModifiedBy>Edwin Tam</cp:lastModifiedBy>
  <cp:revision>5</cp:revision>
  <cp:lastPrinted>2006-08-01T17:47:00Z</cp:lastPrinted>
  <dcterms:created xsi:type="dcterms:W3CDTF">2019-02-23T02:44:00Z</dcterms:created>
  <dcterms:modified xsi:type="dcterms:W3CDTF">2019-02-23T02:48:00Z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