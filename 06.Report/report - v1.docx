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508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72A4" w:rsidRPr="003E598A" w:rsidRDefault="00C972A4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64"/>
                                      <w:lang w:val="en-AU"/>
                                    </w:rPr>
                                  </w:pPr>
                                  <w:r w:rsidRPr="003E598A">
                                    <w:rPr>
                                      <w:sz w:val="56"/>
                                      <w:szCs w:val="64"/>
                                      <w:lang w:val="en-AU"/>
                                    </w:rPr>
                                    <w:t>On Hard Drives &amp; Failure</w:t>
                                  </w:r>
                                </w:p>
                                <w:p w:rsidR="00C972A4" w:rsidRPr="00C972A4" w:rsidRDefault="00C972A4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</w:pPr>
                                  <w:r w:rsidRPr="00C972A4"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  <w:t>KE 5107 CA 1</w:t>
                                  </w:r>
                                  <w:r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  <w:t xml:space="preserve"> </w:t>
                                  </w:r>
                                  <w:r w:rsidRPr="00C972A4"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  <w:t>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C972A4" w:rsidRPr="003E598A" w:rsidRDefault="00C972A4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64"/>
                                <w:lang w:val="en-AU"/>
                              </w:rPr>
                            </w:pPr>
                            <w:r w:rsidRPr="003E598A">
                              <w:rPr>
                                <w:sz w:val="56"/>
                                <w:szCs w:val="64"/>
                                <w:lang w:val="en-AU"/>
                              </w:rPr>
                              <w:t>On Hard Drives &amp; Failure</w:t>
                            </w:r>
                          </w:p>
                          <w:p w:rsidR="00C972A4" w:rsidRPr="00C972A4" w:rsidRDefault="00C972A4" w:rsidP="00D077E9">
                            <w:pPr>
                              <w:pStyle w:val="Title"/>
                              <w:spacing w:after="0"/>
                              <w:rPr>
                                <w:sz w:val="32"/>
                                <w:szCs w:val="24"/>
                                <w:lang w:val="en-AU"/>
                              </w:rPr>
                            </w:pPr>
                            <w:r w:rsidRPr="00C972A4">
                              <w:rPr>
                                <w:sz w:val="32"/>
                                <w:szCs w:val="24"/>
                                <w:lang w:val="en-AU"/>
                              </w:rPr>
                              <w:t>KE 5107 CA 1</w:t>
                            </w:r>
                            <w:r>
                              <w:rPr>
                                <w:sz w:val="32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C972A4">
                              <w:rPr>
                                <w:sz w:val="32"/>
                                <w:szCs w:val="24"/>
                                <w:lang w:val="en-AU"/>
                              </w:rPr>
                              <w:t>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/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0D8AB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C972A4" w:rsidRDefault="00D077E9" w:rsidP="00D077E9">
            <w:r w:rsidRPr="00B231E5">
              <w:t>Authored by:</w:t>
            </w:r>
            <w:r>
              <w:t xml:space="preserve"> </w:t>
            </w:r>
          </w:p>
          <w:p w:rsidR="00D077E9" w:rsidRDefault="009431EC" w:rsidP="00D077E9">
            <w:sdt>
              <w:sdtPr>
                <w:alias w:val="Your Name"/>
                <w:tag w:val="Your Name"/>
                <w:id w:val="-180584491"/>
                <w:placeholder>
                  <w:docPart w:val="EA7345FCD44C48EEB02D8BD345B6364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972A4">
                  <w:t xml:space="preserve">Raj Baharat </w:t>
                </w:r>
                <w:r w:rsidR="00C972A4">
                  <w:br/>
                  <w:t xml:space="preserve">Edwin Tam </w:t>
                </w:r>
                <w:r w:rsidR="00C972A4">
                  <w:br/>
                  <w:t xml:space="preserve">Vignesh 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506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37E4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832115" w:rsidRDefault="00832115">
      <w:pPr>
        <w:spacing w:after="200"/>
      </w:pPr>
      <w:r>
        <w:lastRenderedPageBreak/>
        <w:t xml:space="preserve">Contents </w:t>
      </w:r>
    </w:p>
    <w:p w:rsidR="00832115" w:rsidRDefault="00447154" w:rsidP="00447154">
      <w:pPr>
        <w:pStyle w:val="ListParagraph"/>
        <w:numPr>
          <w:ilvl w:val="0"/>
          <w:numId w:val="1"/>
        </w:numPr>
        <w:spacing w:after="200"/>
      </w:pPr>
      <w:r>
        <w:t xml:space="preserve">What in </w:t>
      </w:r>
      <w:proofErr w:type="spellStart"/>
      <w:r>
        <w:t>B</w:t>
      </w:r>
      <w:r w:rsidR="00C14831">
        <w:t>ackb</w:t>
      </w:r>
      <w:r>
        <w:t>lazes</w:t>
      </w:r>
      <w:proofErr w:type="spellEnd"/>
      <w:r>
        <w:t xml:space="preserve"> is this about? </w:t>
      </w:r>
    </w:p>
    <w:p w:rsidR="00447154" w:rsidRDefault="00447154" w:rsidP="00447154">
      <w:pPr>
        <w:pStyle w:val="ListParagraph"/>
        <w:numPr>
          <w:ilvl w:val="0"/>
          <w:numId w:val="1"/>
        </w:numPr>
        <w:spacing w:after="200"/>
      </w:pPr>
      <w:r>
        <w:t xml:space="preserve">Understanding &amp; Exploring </w:t>
      </w:r>
      <w:r w:rsidR="00895013">
        <w:t xml:space="preserve">Hard Drives </w:t>
      </w:r>
    </w:p>
    <w:p w:rsidR="00447154" w:rsidRDefault="006E3CE6" w:rsidP="00447154">
      <w:pPr>
        <w:pStyle w:val="ListParagraph"/>
        <w:numPr>
          <w:ilvl w:val="0"/>
          <w:numId w:val="1"/>
        </w:numPr>
        <w:spacing w:after="200"/>
      </w:pPr>
      <w:r>
        <w:t xml:space="preserve">Preparing the Data </w:t>
      </w:r>
    </w:p>
    <w:p w:rsidR="006E3CE6" w:rsidRDefault="006E3CE6" w:rsidP="00447154">
      <w:pPr>
        <w:pStyle w:val="ListParagraph"/>
        <w:numPr>
          <w:ilvl w:val="0"/>
          <w:numId w:val="1"/>
        </w:numPr>
        <w:spacing w:after="200"/>
      </w:pPr>
      <w:r>
        <w:t xml:space="preserve">Models for prediction </w:t>
      </w:r>
    </w:p>
    <w:p w:rsidR="003673B0" w:rsidRDefault="003673B0" w:rsidP="00447154">
      <w:pPr>
        <w:pStyle w:val="ListParagraph"/>
        <w:numPr>
          <w:ilvl w:val="0"/>
          <w:numId w:val="1"/>
        </w:numPr>
        <w:spacing w:after="200"/>
      </w:pPr>
      <w:r>
        <w:t xml:space="preserve">Evaluations </w:t>
      </w:r>
    </w:p>
    <w:p w:rsidR="003673B0" w:rsidRDefault="003673B0" w:rsidP="003673B0">
      <w:pPr>
        <w:spacing w:after="200"/>
      </w:pPr>
    </w:p>
    <w:p w:rsidR="00832115" w:rsidRDefault="00832115">
      <w:pPr>
        <w:spacing w:after="200"/>
      </w:pPr>
    </w:p>
    <w:p w:rsidR="00832115" w:rsidRDefault="00832115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D077E9" w:rsidRDefault="003673B0" w:rsidP="00D077E9">
      <w:pPr>
        <w:pStyle w:val="Heading1"/>
      </w:pPr>
      <w:r>
        <w:lastRenderedPageBreak/>
        <w:t xml:space="preserve">What in </w:t>
      </w:r>
      <w:proofErr w:type="spellStart"/>
      <w:r>
        <w:t>Back</w:t>
      </w:r>
      <w:r w:rsidR="00C14831">
        <w:t>b</w:t>
      </w:r>
      <w:r>
        <w:t>lazes</w:t>
      </w:r>
      <w:proofErr w:type="spellEnd"/>
      <w:r>
        <w:t xml:space="preserve"> is this about?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FDE4B49484D14D779E36D96A350048D2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BD4C6B" w:rsidP="00DF027C">
                <w:pPr>
                  <w:pStyle w:val="Heading2"/>
                </w:pPr>
                <w:r>
                  <w:t>Context &amp; Business</w:t>
                </w:r>
              </w:p>
            </w:sdtContent>
          </w:sdt>
          <w:p w:rsidR="00DF027C" w:rsidRDefault="00DF027C" w:rsidP="00DF027C"/>
          <w:p w:rsidR="00DF027C" w:rsidRDefault="00C14831" w:rsidP="00DF027C">
            <w:pPr>
              <w:pStyle w:val="Content"/>
            </w:pPr>
            <w:proofErr w:type="spellStart"/>
            <w:r>
              <w:t>Backb</w:t>
            </w:r>
            <w:r w:rsidR="00BD4C6B">
              <w:t xml:space="preserve">laze </w:t>
            </w:r>
            <w:proofErr w:type="spellEnd"/>
            <w:r w:rsidR="00BD4C6B">
              <w:t xml:space="preserve">is a </w:t>
            </w:r>
            <w:r>
              <w:t xml:space="preserve">cloud storage provider </w:t>
            </w:r>
            <w:r>
              <w:t>for developers and IT</w:t>
            </w:r>
            <w:r>
              <w:t xml:space="preserve"> departments. They run and manage data centers to make sure there’s enough capacity, redundancy, and functional hard drives to read, write, and store data. </w:t>
            </w:r>
          </w:p>
          <w:p w:rsidR="00C14831" w:rsidRDefault="00C14831" w:rsidP="00DF027C">
            <w:pPr>
              <w:pStyle w:val="Content"/>
            </w:pPr>
          </w:p>
          <w:p w:rsidR="00C14831" w:rsidRDefault="00C14831" w:rsidP="00DF027C">
            <w:pPr>
              <w:pStyle w:val="Content"/>
            </w:pPr>
            <w:r>
              <w:t xml:space="preserve">As such, it is important that they know the “goodness” of each hard drive – so that they can replace faulty drives </w:t>
            </w:r>
            <w:r w:rsidR="001D3311">
              <w:t xml:space="preserve">early and efficiently. </w:t>
            </w:r>
          </w:p>
          <w:p w:rsidR="00C14831" w:rsidRDefault="00C14831" w:rsidP="00DF027C">
            <w:pPr>
              <w:pStyle w:val="Content"/>
            </w:pPr>
          </w:p>
          <w:p w:rsidR="001D3311" w:rsidRDefault="00C14831" w:rsidP="00DF027C">
            <w:pPr>
              <w:pStyle w:val="Content"/>
            </w:pPr>
            <w:r>
              <w:t>To achieve that</w:t>
            </w:r>
            <w:r w:rsidR="001D3311">
              <w:t>,</w:t>
            </w:r>
            <w:r>
              <w:t xml:space="preserve"> </w:t>
            </w:r>
            <w:proofErr w:type="spellStart"/>
            <w:r>
              <w:t>Backblaze</w:t>
            </w:r>
            <w:proofErr w:type="spellEnd"/>
            <w:r>
              <w:t xml:space="preserve"> uses </w:t>
            </w:r>
            <w:r>
              <w:t>S</w:t>
            </w:r>
            <w:r w:rsidR="001D3311">
              <w:t>MAR</w:t>
            </w:r>
            <w:r>
              <w:t>T statistics</w:t>
            </w:r>
            <w:r>
              <w:t xml:space="preserve"> of hard drive</w:t>
            </w:r>
            <w:r w:rsidR="001D3311">
              <w:t xml:space="preserve">s. </w:t>
            </w:r>
          </w:p>
          <w:p w:rsidR="001D3311" w:rsidRDefault="001D3311" w:rsidP="00DF027C">
            <w:pPr>
              <w:pStyle w:val="Content"/>
            </w:pPr>
          </w:p>
          <w:p w:rsidR="001D3311" w:rsidRPr="001D3311" w:rsidRDefault="001D3311" w:rsidP="00DF027C">
            <w:pPr>
              <w:pStyle w:val="Content"/>
              <w:rPr>
                <w:b/>
              </w:rPr>
            </w:pPr>
            <w:r w:rsidRPr="001D3311">
              <w:rPr>
                <w:b/>
              </w:rPr>
              <w:t xml:space="preserve">What are </w:t>
            </w:r>
            <w:r w:rsidRPr="001D3311">
              <w:rPr>
                <w:b/>
              </w:rPr>
              <w:t>S</w:t>
            </w:r>
            <w:r>
              <w:rPr>
                <w:b/>
              </w:rPr>
              <w:t>MART</w:t>
            </w:r>
            <w:r w:rsidRPr="001D3311">
              <w:rPr>
                <w:b/>
              </w:rPr>
              <w:t xml:space="preserve"> statistics</w:t>
            </w:r>
            <w:r w:rsidRPr="001D3311">
              <w:rPr>
                <w:b/>
              </w:rPr>
              <w:t>?</w:t>
            </w:r>
          </w:p>
          <w:p w:rsidR="001D3311" w:rsidRDefault="001D3311" w:rsidP="001D3311">
            <w:pPr>
              <w:rPr>
                <w:b w:val="0"/>
              </w:rPr>
            </w:pPr>
            <w:r>
              <w:rPr>
                <w:b w:val="0"/>
              </w:rPr>
              <w:t xml:space="preserve">Also known as </w:t>
            </w:r>
            <w:r w:rsidRPr="001D3311">
              <w:rPr>
                <w:b w:val="0"/>
              </w:rPr>
              <w:t>Self-Monitoring, Analysis and Reporting Technology</w:t>
            </w:r>
            <w:r>
              <w:rPr>
                <w:b w:val="0"/>
              </w:rPr>
              <w:t xml:space="preserve">, SMART </w:t>
            </w:r>
            <w:r w:rsidR="005D1666">
              <w:rPr>
                <w:b w:val="0"/>
              </w:rPr>
              <w:t xml:space="preserve">statistics </w:t>
            </w:r>
            <w:r w:rsidRPr="001D3311">
              <w:rPr>
                <w:b w:val="0"/>
              </w:rPr>
              <w:t>is a monitoring system included in hard drives that reports on various attributes of the state of a given drive.</w:t>
            </w:r>
          </w:p>
          <w:p w:rsidR="00F15C42" w:rsidRDefault="00F15C42" w:rsidP="001D3311">
            <w:pPr>
              <w:rPr>
                <w:b w:val="0"/>
              </w:rPr>
            </w:pPr>
          </w:p>
          <w:p w:rsidR="00F15C42" w:rsidRDefault="00F15C42" w:rsidP="001D3311">
            <w:pPr>
              <w:rPr>
                <w:b w:val="0"/>
              </w:rPr>
            </w:pPr>
            <w:r>
              <w:rPr>
                <w:b w:val="0"/>
              </w:rPr>
              <w:t>There are about 70 SMART stats (</w:t>
            </w:r>
            <w:hyperlink r:id="rId9" w:history="1">
              <w:r w:rsidRPr="00F15C42">
                <w:rPr>
                  <w:rStyle w:val="Hyperlink"/>
                  <w:b w:val="0"/>
                </w:rPr>
                <w:t>source</w:t>
              </w:r>
            </w:hyperlink>
            <w:r>
              <w:rPr>
                <w:b w:val="0"/>
              </w:rPr>
              <w:t>) available</w:t>
            </w:r>
            <w:r w:rsidR="003D70CE">
              <w:rPr>
                <w:b w:val="0"/>
              </w:rPr>
              <w:t xml:space="preserve">… some of which can be used to predict the failure rate of a hard drive. </w:t>
            </w:r>
          </w:p>
          <w:p w:rsidR="00F15C42" w:rsidRDefault="00F15C42" w:rsidP="001D3311">
            <w:pPr>
              <w:rPr>
                <w:b w:val="0"/>
              </w:rPr>
            </w:pPr>
          </w:p>
          <w:p w:rsidR="005D1666" w:rsidRDefault="00F15C42" w:rsidP="001D3311">
            <w:pPr>
              <w:rPr>
                <w:b w:val="0"/>
              </w:rPr>
            </w:pPr>
            <w:r>
              <w:rPr>
                <w:b w:val="0"/>
              </w:rPr>
              <w:t>However, hard drives – even those from the same manufacturer –</w:t>
            </w:r>
            <w:r w:rsidR="003D70CE">
              <w:rPr>
                <w:b w:val="0"/>
              </w:rPr>
              <w:t xml:space="preserve"> provide in</w:t>
            </w:r>
            <w:r w:rsidR="003D70CE">
              <w:rPr>
                <w:b w:val="0"/>
              </w:rPr>
              <w:t>consistent</w:t>
            </w:r>
            <w:r w:rsidR="003D70CE">
              <w:rPr>
                <w:b w:val="0"/>
              </w:rPr>
              <w:t xml:space="preserve"> SMART stats. </w:t>
            </w:r>
          </w:p>
          <w:p w:rsidR="00F430C6" w:rsidRDefault="00F430C6" w:rsidP="001D3311">
            <w:pPr>
              <w:rPr>
                <w:b w:val="0"/>
              </w:rPr>
            </w:pPr>
          </w:p>
          <w:p w:rsidR="003D70CE" w:rsidRPr="00F430C6" w:rsidRDefault="003D70CE" w:rsidP="001D3311">
            <w:r w:rsidRPr="00F430C6">
              <w:t xml:space="preserve">What’s the </w:t>
            </w:r>
            <w:r w:rsidR="00F430C6">
              <w:t xml:space="preserve">Business </w:t>
            </w:r>
            <w:r w:rsidRPr="00F430C6">
              <w:t xml:space="preserve">Problem? </w:t>
            </w:r>
          </w:p>
          <w:p w:rsidR="00F430C6" w:rsidRDefault="00F430C6" w:rsidP="00DF027C">
            <w:pPr>
              <w:rPr>
                <w:b w:val="0"/>
              </w:rPr>
            </w:pPr>
            <w:r>
              <w:rPr>
                <w:b w:val="0"/>
              </w:rPr>
              <w:t xml:space="preserve">As said earlier, </w:t>
            </w:r>
            <w:proofErr w:type="spellStart"/>
            <w:r>
              <w:rPr>
                <w:b w:val="0"/>
              </w:rPr>
              <w:t>Backblaze’s</w:t>
            </w:r>
            <w:proofErr w:type="spellEnd"/>
            <w:r>
              <w:rPr>
                <w:b w:val="0"/>
              </w:rPr>
              <w:t xml:space="preserve"> business is based on the “goodness” of their hard drives. They need to know when a hard drive will fail early and efficiently. </w:t>
            </w:r>
          </w:p>
          <w:p w:rsidR="00F430C6" w:rsidRDefault="00F430C6" w:rsidP="00DF027C">
            <w:pPr>
              <w:rPr>
                <w:b w:val="0"/>
              </w:rPr>
            </w:pPr>
          </w:p>
          <w:p w:rsidR="00DF027C" w:rsidRDefault="00F430C6" w:rsidP="00DF027C">
            <w:pPr>
              <w:rPr>
                <w:b w:val="0"/>
              </w:rPr>
            </w:pPr>
            <w:r>
              <w:rPr>
                <w:b w:val="0"/>
              </w:rPr>
              <w:t xml:space="preserve">Thus, we can ask:  </w:t>
            </w:r>
          </w:p>
          <w:p w:rsidR="00F430C6" w:rsidRPr="00F430C6" w:rsidRDefault="00F430C6" w:rsidP="00F430C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F430C6">
              <w:rPr>
                <w:b w:val="0"/>
              </w:rPr>
              <w:t>W</w:t>
            </w:r>
            <w:r w:rsidRPr="00F430C6">
              <w:rPr>
                <w:b w:val="0"/>
              </w:rPr>
              <w:t>hich SMART stat contributes to failure or success rates</w:t>
            </w:r>
            <w:r w:rsidRPr="00F430C6">
              <w:rPr>
                <w:b w:val="0"/>
              </w:rPr>
              <w:t xml:space="preserve"> of a hard drive?</w:t>
            </w:r>
          </w:p>
          <w:p w:rsidR="00F430C6" w:rsidRPr="00F430C6" w:rsidRDefault="001E2B11" w:rsidP="00F430C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W</w:t>
            </w:r>
            <w:r w:rsidR="00F430C6" w:rsidRPr="00F430C6">
              <w:rPr>
                <w:b w:val="0"/>
              </w:rPr>
              <w:t>hat would be a good model to predict hard drive failure?</w:t>
            </w:r>
          </w:p>
          <w:p w:rsidR="00DF027C" w:rsidRDefault="00DF027C" w:rsidP="00F430C6"/>
          <w:p w:rsidR="00F430C6" w:rsidRPr="00F430C6" w:rsidRDefault="00771768" w:rsidP="00771768">
            <w:pPr>
              <w:rPr>
                <w:b w:val="0"/>
              </w:rPr>
            </w:pPr>
            <w:r w:rsidRPr="00771768">
              <w:rPr>
                <w:b w:val="0"/>
              </w:rPr>
              <w:t xml:space="preserve">Obviously, </w:t>
            </w:r>
            <w:r>
              <w:rPr>
                <w:b w:val="0"/>
              </w:rPr>
              <w:t xml:space="preserve">we can use the answers to focus on a few SMART stats and models. </w:t>
            </w:r>
            <w:r w:rsidR="00F430C6" w:rsidRPr="00F430C6">
              <w:rPr>
                <w:b w:val="0"/>
              </w:rPr>
              <w:t xml:space="preserve">With these questions in mind, </w:t>
            </w:r>
            <w:r w:rsidR="00F430C6">
              <w:rPr>
                <w:b w:val="0"/>
              </w:rPr>
              <w:t xml:space="preserve">we now </w:t>
            </w:r>
            <w:r w:rsidR="00D779DB">
              <w:rPr>
                <w:b w:val="0"/>
              </w:rPr>
              <w:t xml:space="preserve">look at </w:t>
            </w:r>
            <w:r>
              <w:rPr>
                <w:b w:val="0"/>
              </w:rPr>
              <w:t xml:space="preserve">the </w:t>
            </w:r>
            <w:r w:rsidR="00F430C6">
              <w:rPr>
                <w:b w:val="0"/>
              </w:rPr>
              <w:t xml:space="preserve">available datasets. </w:t>
            </w:r>
          </w:p>
        </w:tc>
      </w:tr>
    </w:tbl>
    <w:p w:rsidR="003673B0" w:rsidRDefault="003673B0" w:rsidP="00DF027C"/>
    <w:p w:rsidR="00F430C6" w:rsidRDefault="003A1006" w:rsidP="00DF027C">
      <w:r>
        <w:lastRenderedPageBreak/>
        <w:t xml:space="preserve">Where do we get this data? </w:t>
      </w:r>
    </w:p>
    <w:p w:rsidR="003A1006" w:rsidRDefault="003A1006" w:rsidP="00DF027C">
      <w:pPr>
        <w:rPr>
          <w:b w:val="0"/>
        </w:rPr>
      </w:pPr>
      <w:proofErr w:type="spellStart"/>
      <w:r>
        <w:rPr>
          <w:b w:val="0"/>
        </w:rPr>
        <w:t>Backblaze</w:t>
      </w:r>
      <w:proofErr w:type="spellEnd"/>
      <w:r>
        <w:rPr>
          <w:b w:val="0"/>
        </w:rPr>
        <w:t xml:space="preserve"> </w:t>
      </w:r>
      <w:r w:rsidR="00D779DB">
        <w:rPr>
          <w:b w:val="0"/>
        </w:rPr>
        <w:t xml:space="preserve">logs Hard Drive Test Datasets on their </w:t>
      </w:r>
      <w:hyperlink r:id="rId10" w:history="1">
        <w:r w:rsidR="00D779DB" w:rsidRPr="00D779DB">
          <w:rPr>
            <w:rStyle w:val="Hyperlink"/>
            <w:b w:val="0"/>
          </w:rPr>
          <w:t>webpage</w:t>
        </w:r>
      </w:hyperlink>
      <w:r w:rsidR="00D779DB">
        <w:rPr>
          <w:b w:val="0"/>
        </w:rPr>
        <w:t xml:space="preserve">. Each zipped file contains daily snapshots for each of their 40,000 Hard Drives. This also includes hard drive statuses (Failure or OK). </w:t>
      </w:r>
    </w:p>
    <w:p w:rsidR="00D779DB" w:rsidRDefault="00D779DB" w:rsidP="00DF027C">
      <w:pPr>
        <w:rPr>
          <w:b w:val="0"/>
        </w:rPr>
      </w:pPr>
    </w:p>
    <w:p w:rsidR="00D779DB" w:rsidRDefault="00D779DB" w:rsidP="00DF027C">
      <w:pPr>
        <w:rPr>
          <w:b w:val="0"/>
        </w:rPr>
      </w:pPr>
      <w:r>
        <w:rPr>
          <w:b w:val="0"/>
        </w:rPr>
        <w:t xml:space="preserve">We have selected to use 2018 dataset instead of across the years. Of note, the 2018 dataset contains additional SMART attributes which we will not use in this CA. </w:t>
      </w:r>
    </w:p>
    <w:p w:rsidR="003A1006" w:rsidRDefault="003A1006" w:rsidP="00DF027C">
      <w:pPr>
        <w:rPr>
          <w:b w:val="0"/>
        </w:rPr>
      </w:pPr>
    </w:p>
    <w:p w:rsidR="00F430C6" w:rsidRDefault="00F430C6" w:rsidP="00DF027C"/>
    <w:p w:rsidR="003673B0" w:rsidRDefault="003673B0">
      <w:pPr>
        <w:spacing w:after="200"/>
      </w:pPr>
      <w:r>
        <w:br w:type="page"/>
      </w:r>
    </w:p>
    <w:p w:rsidR="00FB31DA" w:rsidRDefault="00D562B6" w:rsidP="00FB31DA">
      <w:pPr>
        <w:pStyle w:val="Heading1"/>
      </w:pPr>
      <w:r>
        <w:lastRenderedPageBreak/>
        <w:t>Understanding &amp; Exploring Hard Drives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B31DA" w:rsidTr="00A93AB3">
        <w:trPr>
          <w:trHeight w:val="3546"/>
        </w:trPr>
        <w:tc>
          <w:tcPr>
            <w:tcW w:w="9999" w:type="dxa"/>
          </w:tcPr>
          <w:sdt>
            <w:sdtPr>
              <w:id w:val="-1674875243"/>
              <w:placeholder>
                <w:docPart w:val="06549D3DC88949EA9A56DE0D0400DA9B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FB31DA" w:rsidRDefault="00FB31DA" w:rsidP="00A93AB3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FB31DA" w:rsidRDefault="00FB31DA" w:rsidP="00A93AB3"/>
          <w:sdt>
            <w:sdtPr>
              <w:id w:val="-1628703222"/>
              <w:placeholder>
                <w:docPart w:val="A5A08C349AC04B2ABBAABAFAF0F12A54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/>
          <w:sdt>
            <w:sdtPr>
              <w:id w:val="1297258410"/>
              <w:placeholder>
                <w:docPart w:val="F1FB96E7AE944789888B4E8B815E93FF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FB31DA" w:rsidTr="00A93AB3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FB31DA" w:rsidRPr="00DF027C" w:rsidRDefault="00FB31DA" w:rsidP="00A93AB3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956128" wp14:editId="7CBCEB1B">
                      <wp:extent cx="5422005" cy="695459"/>
                      <wp:effectExtent l="0" t="0" r="0" b="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31DA" w:rsidRDefault="00FB31DA" w:rsidP="00FB31DA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956128" id="Text Box 9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DbBQD7LwIAAFg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FB31DA" w:rsidRDefault="00FB31DA" w:rsidP="00FB31DA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31DA" w:rsidTr="00A93AB3">
        <w:trPr>
          <w:trHeight w:val="5931"/>
        </w:trPr>
        <w:tc>
          <w:tcPr>
            <w:tcW w:w="9999" w:type="dxa"/>
          </w:tcPr>
          <w:p w:rsidR="00FB31DA" w:rsidRDefault="00FB31DA" w:rsidP="00A93AB3">
            <w:pPr>
              <w:pStyle w:val="EmphasisText"/>
              <w:rPr>
                <w:i/>
                <w:sz w:val="36"/>
              </w:rPr>
            </w:pPr>
            <w:bookmarkStart w:id="0" w:name="_GoBack"/>
            <w:bookmarkEnd w:id="0"/>
          </w:p>
          <w:sdt>
            <w:sdtPr>
              <w:id w:val="-1342231455"/>
              <w:placeholder>
                <w:docPart w:val="EC1B2B2AAA034C6A8F280784B0EF8F59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>
            <w:pPr>
              <w:pStyle w:val="Content"/>
            </w:pPr>
          </w:p>
          <w:sdt>
            <w:sdtPr>
              <w:id w:val="-875313668"/>
              <w:placeholder>
                <w:docPart w:val="7734DB9B944F4054BE6A5FFE7F402034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</w:tc>
      </w:tr>
    </w:tbl>
    <w:p w:rsidR="00FB31DA" w:rsidRDefault="00FB31DA" w:rsidP="00FB31DA"/>
    <w:p w:rsidR="0087605E" w:rsidRDefault="0087605E" w:rsidP="00FB31DA"/>
    <w:p w:rsidR="00FB31DA" w:rsidRDefault="00FB31DA">
      <w:pPr>
        <w:spacing w:after="200"/>
      </w:pPr>
      <w:r>
        <w:br w:type="page"/>
      </w:r>
    </w:p>
    <w:p w:rsidR="00FB31DA" w:rsidRDefault="00D562B6" w:rsidP="00FB31DA">
      <w:pPr>
        <w:pStyle w:val="Heading1"/>
      </w:pPr>
      <w:r>
        <w:lastRenderedPageBreak/>
        <w:t>Preparing the Data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B31DA" w:rsidTr="00A93AB3">
        <w:trPr>
          <w:trHeight w:val="3546"/>
        </w:trPr>
        <w:tc>
          <w:tcPr>
            <w:tcW w:w="9999" w:type="dxa"/>
          </w:tcPr>
          <w:sdt>
            <w:sdtPr>
              <w:id w:val="238602939"/>
              <w:placeholder>
                <w:docPart w:val="65811345679942ADB5A8ABBF00EBFE75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FB31DA" w:rsidRDefault="00FB31DA" w:rsidP="00A93AB3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FB31DA" w:rsidRDefault="00FB31DA" w:rsidP="00A93AB3"/>
          <w:sdt>
            <w:sdtPr>
              <w:id w:val="-749271167"/>
              <w:placeholder>
                <w:docPart w:val="40C36600FE7544F5A07524F3FDC4A94F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/>
          <w:sdt>
            <w:sdtPr>
              <w:id w:val="573178003"/>
              <w:placeholder>
                <w:docPart w:val="2136E9F473004BC59B2CEBE010F0935C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FB31DA" w:rsidTr="00A93AB3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FB31DA" w:rsidRPr="00DF027C" w:rsidRDefault="00FB31DA" w:rsidP="00A93AB3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956128" wp14:editId="7CBCEB1B">
                      <wp:extent cx="5422005" cy="695459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31DA" w:rsidRDefault="00FB31DA" w:rsidP="00FB31DA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956128" id="Text Box 10" o:spid="_x0000_s1028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DnNa7M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FB31DA" w:rsidRDefault="00FB31DA" w:rsidP="00FB31DA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31DA" w:rsidTr="00A93AB3">
        <w:trPr>
          <w:trHeight w:val="5931"/>
        </w:trPr>
        <w:tc>
          <w:tcPr>
            <w:tcW w:w="9999" w:type="dxa"/>
          </w:tcPr>
          <w:p w:rsidR="00FB31DA" w:rsidRDefault="00FB31DA" w:rsidP="00A93AB3">
            <w:pPr>
              <w:pStyle w:val="EmphasisText"/>
              <w:rPr>
                <w:i/>
                <w:sz w:val="36"/>
              </w:rPr>
            </w:pPr>
          </w:p>
          <w:sdt>
            <w:sdtPr>
              <w:id w:val="1204367770"/>
              <w:placeholder>
                <w:docPart w:val="890AA07674294A33885351C45830554B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>
            <w:pPr>
              <w:pStyle w:val="Content"/>
            </w:pPr>
          </w:p>
          <w:sdt>
            <w:sdtPr>
              <w:id w:val="1107226602"/>
              <w:placeholder>
                <w:docPart w:val="39F9556C8B3143029BF80E20501BFC9D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</w:tc>
      </w:tr>
    </w:tbl>
    <w:p w:rsidR="00FB31DA" w:rsidRDefault="00FB31DA" w:rsidP="00FB31DA"/>
    <w:p w:rsidR="00FB31DA" w:rsidRDefault="00FB31DA">
      <w:pPr>
        <w:spacing w:after="200"/>
      </w:pPr>
      <w:r>
        <w:br w:type="page"/>
      </w:r>
    </w:p>
    <w:p w:rsidR="00FB31DA" w:rsidRDefault="00BA0DBB" w:rsidP="00FB31DA">
      <w:pPr>
        <w:pStyle w:val="Heading1"/>
      </w:pPr>
      <w:r>
        <w:lastRenderedPageBreak/>
        <w:t>Building Models to Predict Good Hard Drives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B31DA" w:rsidTr="00A93AB3">
        <w:trPr>
          <w:trHeight w:val="3546"/>
        </w:trPr>
        <w:tc>
          <w:tcPr>
            <w:tcW w:w="9999" w:type="dxa"/>
          </w:tcPr>
          <w:sdt>
            <w:sdtPr>
              <w:id w:val="1211771406"/>
              <w:placeholder>
                <w:docPart w:val="CC4DA4C0B2A34151B67CEB5BFB64714D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FB31DA" w:rsidRDefault="00FB31DA" w:rsidP="00A93AB3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FB31DA" w:rsidRDefault="00FB31DA" w:rsidP="00A93AB3"/>
          <w:sdt>
            <w:sdtPr>
              <w:id w:val="-1578129585"/>
              <w:placeholder>
                <w:docPart w:val="AEE91889CC97472F9DE251B8CB2F280C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/>
          <w:sdt>
            <w:sdtPr>
              <w:id w:val="-379943658"/>
              <w:placeholder>
                <w:docPart w:val="B612C35515944F0BA2A88B5B1926F358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FB31DA" w:rsidTr="00A93AB3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FB31DA" w:rsidRPr="00DF027C" w:rsidRDefault="00FB31DA" w:rsidP="00A93AB3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956128" wp14:editId="7CBCEB1B">
                      <wp:extent cx="5422005" cy="695459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31DA" w:rsidRDefault="00FB31DA" w:rsidP="00FB31DA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956128" id="Text Box 11" o:spid="_x0000_s1029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CFkG85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FB31DA" w:rsidRDefault="00FB31DA" w:rsidP="00FB31DA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31DA" w:rsidTr="00A93AB3">
        <w:trPr>
          <w:trHeight w:val="5931"/>
        </w:trPr>
        <w:tc>
          <w:tcPr>
            <w:tcW w:w="9999" w:type="dxa"/>
          </w:tcPr>
          <w:p w:rsidR="00FB31DA" w:rsidRDefault="00FB31DA" w:rsidP="00A93AB3">
            <w:pPr>
              <w:pStyle w:val="EmphasisText"/>
              <w:rPr>
                <w:i/>
                <w:sz w:val="36"/>
              </w:rPr>
            </w:pPr>
          </w:p>
          <w:sdt>
            <w:sdtPr>
              <w:id w:val="171762074"/>
              <w:placeholder>
                <w:docPart w:val="D65405111472456290F520CEA8A82C76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>
            <w:pPr>
              <w:pStyle w:val="Content"/>
            </w:pPr>
          </w:p>
          <w:sdt>
            <w:sdtPr>
              <w:id w:val="1115254190"/>
              <w:placeholder>
                <w:docPart w:val="6D375362045B4CE4B7343999C44C0EBA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</w:tc>
      </w:tr>
    </w:tbl>
    <w:p w:rsidR="00FB31DA" w:rsidRDefault="00FB31DA" w:rsidP="00FB31DA"/>
    <w:p w:rsidR="00FB31DA" w:rsidRDefault="00BA0DBB" w:rsidP="00FB31DA">
      <w:pPr>
        <w:pStyle w:val="Heading1"/>
      </w:pPr>
      <w:r>
        <w:lastRenderedPageBreak/>
        <w:t>Did It Work (Or Evaluating our Models)</w:t>
      </w:r>
      <w:r w:rsidR="00FB31DA">
        <w:t>?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B31DA" w:rsidTr="00A93AB3">
        <w:trPr>
          <w:trHeight w:val="3546"/>
        </w:trPr>
        <w:tc>
          <w:tcPr>
            <w:tcW w:w="9999" w:type="dxa"/>
          </w:tcPr>
          <w:sdt>
            <w:sdtPr>
              <w:id w:val="-801223741"/>
              <w:placeholder>
                <w:docPart w:val="B2520F616C1840BAA2FE0752530A07B7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FB31DA" w:rsidRDefault="00FB31DA" w:rsidP="00A93AB3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FB31DA" w:rsidRDefault="00FB31DA" w:rsidP="00A93AB3"/>
          <w:sdt>
            <w:sdtPr>
              <w:id w:val="-624235668"/>
              <w:placeholder>
                <w:docPart w:val="6F0C398E0C6642589EA149ED89318DB9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/>
          <w:sdt>
            <w:sdtPr>
              <w:id w:val="148947725"/>
              <w:placeholder>
                <w:docPart w:val="94B76336E3E34DCDAF1D05925E122E3B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FB31DA" w:rsidTr="00A93AB3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FB31DA" w:rsidRPr="00DF027C" w:rsidRDefault="00FB31DA" w:rsidP="00A93AB3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956128" wp14:editId="7CBCEB1B">
                      <wp:extent cx="5422005" cy="695459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31DA" w:rsidRDefault="00FB31DA" w:rsidP="00FB31DA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956128" id="Text Box 12" o:spid="_x0000_s1030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AcvIAf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FB31DA" w:rsidRDefault="00FB31DA" w:rsidP="00FB31DA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31DA" w:rsidTr="00A93AB3">
        <w:trPr>
          <w:trHeight w:val="5931"/>
        </w:trPr>
        <w:tc>
          <w:tcPr>
            <w:tcW w:w="9999" w:type="dxa"/>
          </w:tcPr>
          <w:p w:rsidR="00FB31DA" w:rsidRDefault="00FB31DA" w:rsidP="00A93AB3">
            <w:pPr>
              <w:pStyle w:val="EmphasisText"/>
              <w:rPr>
                <w:i/>
                <w:sz w:val="36"/>
              </w:rPr>
            </w:pPr>
          </w:p>
          <w:sdt>
            <w:sdtPr>
              <w:id w:val="661119750"/>
              <w:placeholder>
                <w:docPart w:val="E94466C443C74553BC73E4FCC52828FC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>
            <w:pPr>
              <w:pStyle w:val="Content"/>
            </w:pPr>
          </w:p>
          <w:sdt>
            <w:sdtPr>
              <w:id w:val="-627932710"/>
              <w:placeholder>
                <w:docPart w:val="290EB7703E4F4529930B29573798CA1F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</w:tc>
      </w:tr>
    </w:tbl>
    <w:p w:rsidR="00FB31DA" w:rsidRDefault="00FB31DA" w:rsidP="00FB31DA"/>
    <w:p w:rsidR="00FB31DA" w:rsidRDefault="00FB31DA">
      <w:pPr>
        <w:spacing w:after="200"/>
      </w:pPr>
      <w:r>
        <w:br w:type="page"/>
      </w:r>
    </w:p>
    <w:p w:rsidR="00FB31DA" w:rsidRDefault="00FB31DA" w:rsidP="00FB31DA">
      <w:pPr>
        <w:pStyle w:val="Heading1"/>
      </w:pPr>
      <w:r>
        <w:lastRenderedPageBreak/>
        <w:t>What in Black Blazes is this about?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B31DA" w:rsidTr="00A93AB3">
        <w:trPr>
          <w:trHeight w:val="3546"/>
        </w:trPr>
        <w:tc>
          <w:tcPr>
            <w:tcW w:w="9999" w:type="dxa"/>
          </w:tcPr>
          <w:sdt>
            <w:sdtPr>
              <w:id w:val="-1449616232"/>
              <w:placeholder>
                <w:docPart w:val="CB3944957FE2456288097F38223A1CB3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FB31DA" w:rsidRDefault="00FB31DA" w:rsidP="00A93AB3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FB31DA" w:rsidRDefault="00FB31DA" w:rsidP="00A93AB3"/>
          <w:sdt>
            <w:sdtPr>
              <w:id w:val="-465429713"/>
              <w:placeholder>
                <w:docPart w:val="DC6CF87C61004F07A91B9E3546076982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/>
          <w:sdt>
            <w:sdtPr>
              <w:id w:val="676234344"/>
              <w:placeholder>
                <w:docPart w:val="3472F31936C044E18FFD26294BAA9B5C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FB31DA" w:rsidTr="00A93AB3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FB31DA" w:rsidRPr="00DF027C" w:rsidRDefault="00FB31DA" w:rsidP="00A93AB3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956128" wp14:editId="7CBCEB1B">
                      <wp:extent cx="5422005" cy="695459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31DA" w:rsidRDefault="00FB31DA" w:rsidP="00FB31DA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956128" id="Text Box 13" o:spid="_x0000_s1031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B+GUHq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FB31DA" w:rsidRDefault="00FB31DA" w:rsidP="00FB31DA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31DA" w:rsidTr="00A93AB3">
        <w:trPr>
          <w:trHeight w:val="5931"/>
        </w:trPr>
        <w:tc>
          <w:tcPr>
            <w:tcW w:w="9999" w:type="dxa"/>
          </w:tcPr>
          <w:p w:rsidR="00FB31DA" w:rsidRDefault="00FB31DA" w:rsidP="00A93AB3">
            <w:pPr>
              <w:pStyle w:val="EmphasisText"/>
              <w:rPr>
                <w:i/>
                <w:sz w:val="36"/>
              </w:rPr>
            </w:pPr>
          </w:p>
          <w:sdt>
            <w:sdtPr>
              <w:id w:val="-262150267"/>
              <w:placeholder>
                <w:docPart w:val="CD5110748F024A259EBAD309AF64B8C0"/>
              </w:placeholder>
              <w:temporary/>
              <w:showingPlcHdr/>
              <w15:appearance w15:val="hidden"/>
            </w:sdtPr>
            <w:sdtContent>
              <w:p w:rsidR="00FB31DA" w:rsidRPr="00DF027C" w:rsidRDefault="00FB31DA" w:rsidP="00A93AB3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FB31DA" w:rsidRDefault="00FB31DA" w:rsidP="00A93AB3">
            <w:pPr>
              <w:pStyle w:val="Content"/>
            </w:pPr>
          </w:p>
          <w:sdt>
            <w:sdtPr>
              <w:id w:val="1124728134"/>
              <w:placeholder>
                <w:docPart w:val="15994D7448B44AACB7EA8764A5EC265E"/>
              </w:placeholder>
              <w:temporary/>
              <w:showingPlcHdr/>
              <w15:appearance w15:val="hidden"/>
            </w:sdtPr>
            <w:sdtContent>
              <w:p w:rsidR="00FB31DA" w:rsidRDefault="00FB31DA" w:rsidP="00A93AB3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  <w:p w:rsidR="00FB31DA" w:rsidRDefault="00FB31DA" w:rsidP="00A93AB3">
            <w:pPr>
              <w:pStyle w:val="Content"/>
              <w:rPr>
                <w:i/>
                <w:sz w:val="36"/>
              </w:rPr>
            </w:pPr>
          </w:p>
        </w:tc>
      </w:tr>
    </w:tbl>
    <w:p w:rsidR="00FB31DA" w:rsidRDefault="00FB31DA" w:rsidP="00FB31DA"/>
    <w:p w:rsidR="00FB31DA" w:rsidRPr="00D70D02" w:rsidRDefault="00FB31DA" w:rsidP="00FB31DA"/>
    <w:sectPr w:rsidR="00FB31DA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1EC" w:rsidRDefault="009431EC">
      <w:r>
        <w:separator/>
      </w:r>
    </w:p>
    <w:p w:rsidR="009431EC" w:rsidRDefault="009431EC"/>
  </w:endnote>
  <w:endnote w:type="continuationSeparator" w:id="0">
    <w:p w:rsidR="009431EC" w:rsidRDefault="009431EC">
      <w:r>
        <w:continuationSeparator/>
      </w:r>
    </w:p>
    <w:p w:rsidR="009431EC" w:rsidRDefault="0094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1EC" w:rsidRDefault="009431EC">
      <w:r>
        <w:separator/>
      </w:r>
    </w:p>
    <w:p w:rsidR="009431EC" w:rsidRDefault="009431EC"/>
  </w:footnote>
  <w:footnote w:type="continuationSeparator" w:id="0">
    <w:p w:rsidR="009431EC" w:rsidRDefault="009431EC">
      <w:r>
        <w:continuationSeparator/>
      </w:r>
    </w:p>
    <w:p w:rsidR="009431EC" w:rsidRDefault="009431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DF5"/>
    <w:multiLevelType w:val="hybridMultilevel"/>
    <w:tmpl w:val="B51A5F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311F6"/>
    <w:multiLevelType w:val="hybridMultilevel"/>
    <w:tmpl w:val="3C6EC5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5C"/>
    <w:rsid w:val="0002482E"/>
    <w:rsid w:val="00050324"/>
    <w:rsid w:val="000A0150"/>
    <w:rsid w:val="000E63C9"/>
    <w:rsid w:val="00130E9D"/>
    <w:rsid w:val="00150A6D"/>
    <w:rsid w:val="00185B35"/>
    <w:rsid w:val="001D3311"/>
    <w:rsid w:val="001E2B11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673B0"/>
    <w:rsid w:val="00384EA3"/>
    <w:rsid w:val="003A1006"/>
    <w:rsid w:val="003A39A1"/>
    <w:rsid w:val="003C2191"/>
    <w:rsid w:val="003D3863"/>
    <w:rsid w:val="003D70CE"/>
    <w:rsid w:val="003E598A"/>
    <w:rsid w:val="004110DE"/>
    <w:rsid w:val="0044085A"/>
    <w:rsid w:val="00447154"/>
    <w:rsid w:val="004B21A5"/>
    <w:rsid w:val="005037F0"/>
    <w:rsid w:val="00516A86"/>
    <w:rsid w:val="005275F6"/>
    <w:rsid w:val="00572102"/>
    <w:rsid w:val="005D1666"/>
    <w:rsid w:val="005F1BB0"/>
    <w:rsid w:val="00656C4D"/>
    <w:rsid w:val="006C0D05"/>
    <w:rsid w:val="006E3CE6"/>
    <w:rsid w:val="006E5716"/>
    <w:rsid w:val="00727721"/>
    <w:rsid w:val="007302B3"/>
    <w:rsid w:val="00730733"/>
    <w:rsid w:val="00730E3A"/>
    <w:rsid w:val="00736AAF"/>
    <w:rsid w:val="00765B2A"/>
    <w:rsid w:val="00771768"/>
    <w:rsid w:val="00783A34"/>
    <w:rsid w:val="007C6B52"/>
    <w:rsid w:val="007D16C5"/>
    <w:rsid w:val="00832115"/>
    <w:rsid w:val="00862FE4"/>
    <w:rsid w:val="0086389A"/>
    <w:rsid w:val="0087605E"/>
    <w:rsid w:val="00895013"/>
    <w:rsid w:val="008B1FEE"/>
    <w:rsid w:val="00903C32"/>
    <w:rsid w:val="00916B16"/>
    <w:rsid w:val="009173B9"/>
    <w:rsid w:val="0093335D"/>
    <w:rsid w:val="0093613E"/>
    <w:rsid w:val="00943026"/>
    <w:rsid w:val="009431EC"/>
    <w:rsid w:val="00966B81"/>
    <w:rsid w:val="009C7720"/>
    <w:rsid w:val="00A23AFA"/>
    <w:rsid w:val="00A31B3E"/>
    <w:rsid w:val="00A532F3"/>
    <w:rsid w:val="00A76B6F"/>
    <w:rsid w:val="00A8489E"/>
    <w:rsid w:val="00AC29F3"/>
    <w:rsid w:val="00B231E5"/>
    <w:rsid w:val="00BA0DBB"/>
    <w:rsid w:val="00BD4C6B"/>
    <w:rsid w:val="00C02B87"/>
    <w:rsid w:val="00C14831"/>
    <w:rsid w:val="00C4086D"/>
    <w:rsid w:val="00C972A4"/>
    <w:rsid w:val="00CA1896"/>
    <w:rsid w:val="00CB5B28"/>
    <w:rsid w:val="00CF5371"/>
    <w:rsid w:val="00D0323A"/>
    <w:rsid w:val="00D0559F"/>
    <w:rsid w:val="00D077E9"/>
    <w:rsid w:val="00D42CB7"/>
    <w:rsid w:val="00D5413D"/>
    <w:rsid w:val="00D562B6"/>
    <w:rsid w:val="00D570A9"/>
    <w:rsid w:val="00D70D02"/>
    <w:rsid w:val="00D770C7"/>
    <w:rsid w:val="00D779DB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5C42"/>
    <w:rsid w:val="00F162EA"/>
    <w:rsid w:val="00F3315C"/>
    <w:rsid w:val="00F430C6"/>
    <w:rsid w:val="00F52D27"/>
    <w:rsid w:val="00F83527"/>
    <w:rsid w:val="00FB31D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21A3A"/>
  <w15:docId w15:val="{7EE10E66-CC14-4071-B4D7-EA14C69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47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C42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ckblaze.com/b2/hard-drive-test-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ckblaze.com/blog-smart-stats-2014-8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be\AppData\Local\Packages\Microsoft.Office.Desktop_8wekyb3d8bbwe\LocalCache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7345FCD44C48EEB02D8BD345B6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21FC-CEF8-4177-BD1A-102D5CCEE894}"/>
      </w:docPartPr>
      <w:docPartBody>
        <w:p w:rsidR="007842FE" w:rsidRDefault="00570963">
          <w:pPr>
            <w:pStyle w:val="EA7345FCD44C48EEB02D8BD345B63640"/>
          </w:pPr>
          <w:r>
            <w:t>Your Name</w:t>
          </w:r>
        </w:p>
      </w:docPartBody>
    </w:docPart>
    <w:docPart>
      <w:docPartPr>
        <w:name w:val="FDE4B49484D14D779E36D96A3500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F25E5-D566-48D9-8D7D-E571D901DFF9}"/>
      </w:docPartPr>
      <w:docPartBody>
        <w:p w:rsidR="007842FE" w:rsidRDefault="00570963">
          <w:pPr>
            <w:pStyle w:val="FDE4B49484D14D779E36D96A350048D2"/>
          </w:pPr>
          <w:r w:rsidRPr="00DF027C">
            <w:t>Subtitle Text Here</w:t>
          </w:r>
        </w:p>
      </w:docPartBody>
    </w:docPart>
    <w:docPart>
      <w:docPartPr>
        <w:name w:val="06549D3DC88949EA9A56DE0D0400D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6C3B-5E6F-45EA-908A-AEE3955C7D30}"/>
      </w:docPartPr>
      <w:docPartBody>
        <w:p w:rsidR="00000000" w:rsidRDefault="007842FE" w:rsidP="007842FE">
          <w:pPr>
            <w:pStyle w:val="06549D3DC88949EA9A56DE0D0400DA9B"/>
          </w:pPr>
          <w:r w:rsidRPr="00DF027C">
            <w:t>Subtitle Text Here</w:t>
          </w:r>
        </w:p>
      </w:docPartBody>
    </w:docPart>
    <w:docPart>
      <w:docPartPr>
        <w:name w:val="A5A08C349AC04B2ABBAABAFAF0F12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1132-7152-4C08-BF2F-CCC37E5F4E5D}"/>
      </w:docPartPr>
      <w:docPartBody>
        <w:p w:rsidR="00000000" w:rsidRDefault="007842FE" w:rsidP="007842FE">
          <w:pPr>
            <w:pStyle w:val="A5A08C349AC04B2ABBAABAFAF0F12A5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F1FB96E7AE944789888B4E8B815E9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ECD54-07DD-4E0B-82E1-4D0B3FCE0249}"/>
      </w:docPartPr>
      <w:docPartBody>
        <w:p w:rsidR="00000000" w:rsidRDefault="007842FE" w:rsidP="007842FE">
          <w:pPr>
            <w:pStyle w:val="F1FB96E7AE944789888B4E8B815E93FF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EC1B2B2AAA034C6A8F280784B0EF8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EFAF-BBEA-44A1-8B42-7D830D7714D4}"/>
      </w:docPartPr>
      <w:docPartBody>
        <w:p w:rsidR="00000000" w:rsidRDefault="007842FE" w:rsidP="007842FE">
          <w:pPr>
            <w:pStyle w:val="EC1B2B2AAA034C6A8F280784B0EF8F59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7734DB9B944F4054BE6A5FFE7F40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94C9-0266-43E1-899F-B623C687AA85}"/>
      </w:docPartPr>
      <w:docPartBody>
        <w:p w:rsidR="00000000" w:rsidRDefault="007842FE" w:rsidP="007842FE">
          <w:pPr>
            <w:pStyle w:val="7734DB9B944F4054BE6A5FFE7F402034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65811345679942ADB5A8ABBF00EBF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DC5E0-8761-46C8-9AA2-AEDCD84C643E}"/>
      </w:docPartPr>
      <w:docPartBody>
        <w:p w:rsidR="00000000" w:rsidRDefault="007842FE" w:rsidP="007842FE">
          <w:pPr>
            <w:pStyle w:val="65811345679942ADB5A8ABBF00EBFE75"/>
          </w:pPr>
          <w:r w:rsidRPr="00DF027C">
            <w:t>Subtitle Text Here</w:t>
          </w:r>
        </w:p>
      </w:docPartBody>
    </w:docPart>
    <w:docPart>
      <w:docPartPr>
        <w:name w:val="40C36600FE7544F5A07524F3FDC4A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53430-CDB1-4E00-ABB9-BA9039CC6641}"/>
      </w:docPartPr>
      <w:docPartBody>
        <w:p w:rsidR="00000000" w:rsidRDefault="007842FE" w:rsidP="007842FE">
          <w:pPr>
            <w:pStyle w:val="40C36600FE7544F5A07524F3FDC4A94F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136E9F473004BC59B2CEBE010F0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49E6-2487-4248-986C-9EF20D24BFE2}"/>
      </w:docPartPr>
      <w:docPartBody>
        <w:p w:rsidR="00000000" w:rsidRDefault="007842FE" w:rsidP="007842FE">
          <w:pPr>
            <w:pStyle w:val="2136E9F473004BC59B2CEBE010F0935C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890AA07674294A33885351C458305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78CD4-E9AE-4193-85FB-07E193616B25}"/>
      </w:docPartPr>
      <w:docPartBody>
        <w:p w:rsidR="00000000" w:rsidRDefault="007842FE" w:rsidP="007842FE">
          <w:pPr>
            <w:pStyle w:val="890AA07674294A33885351C45830554B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39F9556C8B3143029BF80E20501BF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FE4A-9D86-4AE2-AC33-0B4E793233AC}"/>
      </w:docPartPr>
      <w:docPartBody>
        <w:p w:rsidR="00000000" w:rsidRDefault="007842FE" w:rsidP="007842FE">
          <w:pPr>
            <w:pStyle w:val="39F9556C8B3143029BF80E20501BFC9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CC4DA4C0B2A34151B67CEB5BFB647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0D2E9-9D25-434A-9E45-8DAD561B8DA5}"/>
      </w:docPartPr>
      <w:docPartBody>
        <w:p w:rsidR="00000000" w:rsidRDefault="007842FE" w:rsidP="007842FE">
          <w:pPr>
            <w:pStyle w:val="CC4DA4C0B2A34151B67CEB5BFB64714D"/>
          </w:pPr>
          <w:r w:rsidRPr="00DF027C">
            <w:t>Subtitle Text Here</w:t>
          </w:r>
        </w:p>
      </w:docPartBody>
    </w:docPart>
    <w:docPart>
      <w:docPartPr>
        <w:name w:val="AEE91889CC97472F9DE251B8CB2F2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838C4-AFAB-450C-B9E1-C3CF72CE3F73}"/>
      </w:docPartPr>
      <w:docPartBody>
        <w:p w:rsidR="00000000" w:rsidRDefault="007842FE" w:rsidP="007842FE">
          <w:pPr>
            <w:pStyle w:val="AEE91889CC97472F9DE251B8CB2F280C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612C35515944F0BA2A88B5B1926F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E45EE-7621-43A9-866D-20D2F73AE023}"/>
      </w:docPartPr>
      <w:docPartBody>
        <w:p w:rsidR="00000000" w:rsidRDefault="007842FE" w:rsidP="007842FE">
          <w:pPr>
            <w:pStyle w:val="B612C35515944F0BA2A88B5B1926F358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D65405111472456290F520CEA8A82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8CEC-F211-480D-A23E-158294C05F25}"/>
      </w:docPartPr>
      <w:docPartBody>
        <w:p w:rsidR="00000000" w:rsidRDefault="007842FE" w:rsidP="007842FE">
          <w:pPr>
            <w:pStyle w:val="D65405111472456290F520CEA8A82C76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6D375362045B4CE4B7343999C44C0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1F2B-FC23-45BB-8292-F16381872B86}"/>
      </w:docPartPr>
      <w:docPartBody>
        <w:p w:rsidR="00000000" w:rsidRDefault="007842FE" w:rsidP="007842FE">
          <w:pPr>
            <w:pStyle w:val="6D375362045B4CE4B7343999C44C0EBA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B2520F616C1840BAA2FE0752530A0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C277-58B2-4257-BC55-795B4478A8AF}"/>
      </w:docPartPr>
      <w:docPartBody>
        <w:p w:rsidR="00000000" w:rsidRDefault="007842FE" w:rsidP="007842FE">
          <w:pPr>
            <w:pStyle w:val="B2520F616C1840BAA2FE0752530A07B7"/>
          </w:pPr>
          <w:r w:rsidRPr="00DF027C">
            <w:t>Subtitle Text Here</w:t>
          </w:r>
        </w:p>
      </w:docPartBody>
    </w:docPart>
    <w:docPart>
      <w:docPartPr>
        <w:name w:val="6F0C398E0C6642589EA149ED89318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A35C6-8F00-48AA-85BC-79DEB566F5BE}"/>
      </w:docPartPr>
      <w:docPartBody>
        <w:p w:rsidR="00000000" w:rsidRDefault="007842FE" w:rsidP="007842FE">
          <w:pPr>
            <w:pStyle w:val="6F0C398E0C6642589EA149ED89318DB9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94B76336E3E34DCDAF1D05925E122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B39C2-0B4C-45F3-B7CB-F59C97A550BE}"/>
      </w:docPartPr>
      <w:docPartBody>
        <w:p w:rsidR="00000000" w:rsidRDefault="007842FE" w:rsidP="007842FE">
          <w:pPr>
            <w:pStyle w:val="94B76336E3E34DCDAF1D05925E122E3B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E94466C443C74553BC73E4FCC528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23AE6-149D-46C7-8864-A915CD2367F1}"/>
      </w:docPartPr>
      <w:docPartBody>
        <w:p w:rsidR="00000000" w:rsidRDefault="007842FE" w:rsidP="007842FE">
          <w:pPr>
            <w:pStyle w:val="E94466C443C74553BC73E4FCC52828FC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90EB7703E4F4529930B29573798C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7F7B0-B40A-4129-A667-85D4C72C5C85}"/>
      </w:docPartPr>
      <w:docPartBody>
        <w:p w:rsidR="00000000" w:rsidRDefault="007842FE" w:rsidP="007842FE">
          <w:pPr>
            <w:pStyle w:val="290EB7703E4F4529930B29573798CA1F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CB3944957FE2456288097F38223A1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C8EF-FCE3-4AA9-9EF5-28F12B5B0A72}"/>
      </w:docPartPr>
      <w:docPartBody>
        <w:p w:rsidR="00000000" w:rsidRDefault="007842FE" w:rsidP="007842FE">
          <w:pPr>
            <w:pStyle w:val="CB3944957FE2456288097F38223A1CB3"/>
          </w:pPr>
          <w:r w:rsidRPr="00DF027C">
            <w:t>Subtitle Text Here</w:t>
          </w:r>
        </w:p>
      </w:docPartBody>
    </w:docPart>
    <w:docPart>
      <w:docPartPr>
        <w:name w:val="DC6CF87C61004F07A91B9E3546076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97E9-5BE4-466A-A286-8E7CBEE2769D}"/>
      </w:docPartPr>
      <w:docPartBody>
        <w:p w:rsidR="00000000" w:rsidRDefault="007842FE" w:rsidP="007842FE">
          <w:pPr>
            <w:pStyle w:val="DC6CF87C61004F07A91B9E3546076982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3472F31936C044E18FFD26294BAA9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E26C8-BC88-4C05-B21E-333ED116D335}"/>
      </w:docPartPr>
      <w:docPartBody>
        <w:p w:rsidR="00000000" w:rsidRDefault="007842FE" w:rsidP="007842FE">
          <w:pPr>
            <w:pStyle w:val="3472F31936C044E18FFD26294BAA9B5C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CD5110748F024A259EBAD309AF64B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22FD4-22E2-410D-B255-33F66454BAC3}"/>
      </w:docPartPr>
      <w:docPartBody>
        <w:p w:rsidR="00000000" w:rsidRDefault="007842FE" w:rsidP="007842FE">
          <w:pPr>
            <w:pStyle w:val="CD5110748F024A259EBAD309AF64B8C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15994D7448B44AACB7EA8764A5EC2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0AF1E-49BD-4CED-9026-8C11C5341019}"/>
      </w:docPartPr>
      <w:docPartBody>
        <w:p w:rsidR="00000000" w:rsidRDefault="007842FE" w:rsidP="007842FE">
          <w:pPr>
            <w:pStyle w:val="15994D7448B44AACB7EA8764A5EC265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3"/>
    <w:rsid w:val="001E6F2E"/>
    <w:rsid w:val="00570963"/>
    <w:rsid w:val="007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ADBB7F05065489C988CCBE509554E20">
    <w:name w:val="6ADBB7F05065489C988CCBE509554E20"/>
  </w:style>
  <w:style w:type="paragraph" w:customStyle="1" w:styleId="27EE910B39424504888AC61D26641DD0">
    <w:name w:val="27EE910B39424504888AC61D26641DD0"/>
  </w:style>
  <w:style w:type="paragraph" w:customStyle="1" w:styleId="EA7345FCD44C48EEB02D8BD345B63640">
    <w:name w:val="EA7345FCD44C48EEB02D8BD345B63640"/>
  </w:style>
  <w:style w:type="paragraph" w:customStyle="1" w:styleId="FDE4B49484D14D779E36D96A350048D2">
    <w:name w:val="FDE4B49484D14D779E36D96A350048D2"/>
  </w:style>
  <w:style w:type="paragraph" w:customStyle="1" w:styleId="29744C4EA0EE432D9CFE1DFC2DD694B0">
    <w:name w:val="29744C4EA0EE432D9CFE1DFC2DD694B0"/>
  </w:style>
  <w:style w:type="paragraph" w:customStyle="1" w:styleId="5C712DB605214A748B487A075093D18D">
    <w:name w:val="5C712DB605214A748B487A075093D18D"/>
  </w:style>
  <w:style w:type="paragraph" w:customStyle="1" w:styleId="37D3C4535E7C4971B8B79CE3139058FE">
    <w:name w:val="37D3C4535E7C4971B8B79CE3139058FE"/>
  </w:style>
  <w:style w:type="paragraph" w:customStyle="1" w:styleId="E9BDD63032AB49D2AE022C66EBC3A324">
    <w:name w:val="E9BDD63032AB49D2AE022C66EBC3A324"/>
  </w:style>
  <w:style w:type="paragraph" w:customStyle="1" w:styleId="4DF84C9C9342425CB898AD55B88E3C8C">
    <w:name w:val="4DF84C9C9342425CB898AD55B88E3C8C"/>
    <w:rsid w:val="007842FE"/>
  </w:style>
  <w:style w:type="paragraph" w:customStyle="1" w:styleId="C2B91D23AB8B426198D248DF44AA2C90">
    <w:name w:val="C2B91D23AB8B426198D248DF44AA2C90"/>
    <w:rsid w:val="007842FE"/>
  </w:style>
  <w:style w:type="paragraph" w:customStyle="1" w:styleId="DD2A4A35762144F09BFC9B04F18E470D">
    <w:name w:val="DD2A4A35762144F09BFC9B04F18E470D"/>
    <w:rsid w:val="007842FE"/>
  </w:style>
  <w:style w:type="paragraph" w:customStyle="1" w:styleId="68989C28E3D547BA8D9CE90B5D0650F8">
    <w:name w:val="68989C28E3D547BA8D9CE90B5D0650F8"/>
    <w:rsid w:val="007842FE"/>
  </w:style>
  <w:style w:type="paragraph" w:customStyle="1" w:styleId="582F5EB18D2240F4912D9AF5137EB009">
    <w:name w:val="582F5EB18D2240F4912D9AF5137EB009"/>
    <w:rsid w:val="007842FE"/>
  </w:style>
  <w:style w:type="paragraph" w:customStyle="1" w:styleId="7BB0D0084463419A8BE483611839B735">
    <w:name w:val="7BB0D0084463419A8BE483611839B735"/>
    <w:rsid w:val="007842FE"/>
  </w:style>
  <w:style w:type="paragraph" w:customStyle="1" w:styleId="73790DBD30C64A79B64E9F394E04E7CE">
    <w:name w:val="73790DBD30C64A79B64E9F394E04E7CE"/>
    <w:rsid w:val="007842FE"/>
  </w:style>
  <w:style w:type="paragraph" w:customStyle="1" w:styleId="592E89E215B64BF89E4B81935ABDCF5C">
    <w:name w:val="592E89E215B64BF89E4B81935ABDCF5C"/>
    <w:rsid w:val="007842FE"/>
  </w:style>
  <w:style w:type="paragraph" w:customStyle="1" w:styleId="F7908BAD64254CB2B98EBE933D261FD9">
    <w:name w:val="F7908BAD64254CB2B98EBE933D261FD9"/>
    <w:rsid w:val="007842FE"/>
  </w:style>
  <w:style w:type="paragraph" w:customStyle="1" w:styleId="B9A125CCEA55470BA68942C57D595420">
    <w:name w:val="B9A125CCEA55470BA68942C57D595420"/>
    <w:rsid w:val="007842FE"/>
  </w:style>
  <w:style w:type="paragraph" w:customStyle="1" w:styleId="9F952AF83DED43279BC8D0B2ADE70B9C">
    <w:name w:val="9F952AF83DED43279BC8D0B2ADE70B9C"/>
    <w:rsid w:val="007842FE"/>
  </w:style>
  <w:style w:type="paragraph" w:customStyle="1" w:styleId="06549D3DC88949EA9A56DE0D0400DA9B">
    <w:name w:val="06549D3DC88949EA9A56DE0D0400DA9B"/>
    <w:rsid w:val="007842FE"/>
  </w:style>
  <w:style w:type="paragraph" w:customStyle="1" w:styleId="A5A08C349AC04B2ABBAABAFAF0F12A54">
    <w:name w:val="A5A08C349AC04B2ABBAABAFAF0F12A54"/>
    <w:rsid w:val="007842FE"/>
  </w:style>
  <w:style w:type="paragraph" w:customStyle="1" w:styleId="F1FB96E7AE944789888B4E8B815E93FF">
    <w:name w:val="F1FB96E7AE944789888B4E8B815E93FF"/>
    <w:rsid w:val="007842FE"/>
  </w:style>
  <w:style w:type="paragraph" w:customStyle="1" w:styleId="EC1B2B2AAA034C6A8F280784B0EF8F59">
    <w:name w:val="EC1B2B2AAA034C6A8F280784B0EF8F59"/>
    <w:rsid w:val="007842FE"/>
  </w:style>
  <w:style w:type="paragraph" w:customStyle="1" w:styleId="7734DB9B944F4054BE6A5FFE7F402034">
    <w:name w:val="7734DB9B944F4054BE6A5FFE7F402034"/>
    <w:rsid w:val="007842FE"/>
  </w:style>
  <w:style w:type="paragraph" w:customStyle="1" w:styleId="65811345679942ADB5A8ABBF00EBFE75">
    <w:name w:val="65811345679942ADB5A8ABBF00EBFE75"/>
    <w:rsid w:val="007842FE"/>
  </w:style>
  <w:style w:type="paragraph" w:customStyle="1" w:styleId="40C36600FE7544F5A07524F3FDC4A94F">
    <w:name w:val="40C36600FE7544F5A07524F3FDC4A94F"/>
    <w:rsid w:val="007842FE"/>
  </w:style>
  <w:style w:type="paragraph" w:customStyle="1" w:styleId="2136E9F473004BC59B2CEBE010F0935C">
    <w:name w:val="2136E9F473004BC59B2CEBE010F0935C"/>
    <w:rsid w:val="007842FE"/>
  </w:style>
  <w:style w:type="paragraph" w:customStyle="1" w:styleId="890AA07674294A33885351C45830554B">
    <w:name w:val="890AA07674294A33885351C45830554B"/>
    <w:rsid w:val="007842FE"/>
  </w:style>
  <w:style w:type="paragraph" w:customStyle="1" w:styleId="39F9556C8B3143029BF80E20501BFC9D">
    <w:name w:val="39F9556C8B3143029BF80E20501BFC9D"/>
    <w:rsid w:val="007842FE"/>
  </w:style>
  <w:style w:type="paragraph" w:customStyle="1" w:styleId="CC4DA4C0B2A34151B67CEB5BFB64714D">
    <w:name w:val="CC4DA4C0B2A34151B67CEB5BFB64714D"/>
    <w:rsid w:val="007842FE"/>
  </w:style>
  <w:style w:type="paragraph" w:customStyle="1" w:styleId="AEE91889CC97472F9DE251B8CB2F280C">
    <w:name w:val="AEE91889CC97472F9DE251B8CB2F280C"/>
    <w:rsid w:val="007842FE"/>
  </w:style>
  <w:style w:type="paragraph" w:customStyle="1" w:styleId="B612C35515944F0BA2A88B5B1926F358">
    <w:name w:val="B612C35515944F0BA2A88B5B1926F358"/>
    <w:rsid w:val="007842FE"/>
  </w:style>
  <w:style w:type="paragraph" w:customStyle="1" w:styleId="D65405111472456290F520CEA8A82C76">
    <w:name w:val="D65405111472456290F520CEA8A82C76"/>
    <w:rsid w:val="007842FE"/>
  </w:style>
  <w:style w:type="paragraph" w:customStyle="1" w:styleId="6D375362045B4CE4B7343999C44C0EBA">
    <w:name w:val="6D375362045B4CE4B7343999C44C0EBA"/>
    <w:rsid w:val="007842FE"/>
  </w:style>
  <w:style w:type="paragraph" w:customStyle="1" w:styleId="B2520F616C1840BAA2FE0752530A07B7">
    <w:name w:val="B2520F616C1840BAA2FE0752530A07B7"/>
    <w:rsid w:val="007842FE"/>
  </w:style>
  <w:style w:type="paragraph" w:customStyle="1" w:styleId="6F0C398E0C6642589EA149ED89318DB9">
    <w:name w:val="6F0C398E0C6642589EA149ED89318DB9"/>
    <w:rsid w:val="007842FE"/>
  </w:style>
  <w:style w:type="paragraph" w:customStyle="1" w:styleId="94B76336E3E34DCDAF1D05925E122E3B">
    <w:name w:val="94B76336E3E34DCDAF1D05925E122E3B"/>
    <w:rsid w:val="007842FE"/>
  </w:style>
  <w:style w:type="paragraph" w:customStyle="1" w:styleId="E94466C443C74553BC73E4FCC52828FC">
    <w:name w:val="E94466C443C74553BC73E4FCC52828FC"/>
    <w:rsid w:val="007842FE"/>
  </w:style>
  <w:style w:type="paragraph" w:customStyle="1" w:styleId="290EB7703E4F4529930B29573798CA1F">
    <w:name w:val="290EB7703E4F4529930B29573798CA1F"/>
    <w:rsid w:val="007842FE"/>
  </w:style>
  <w:style w:type="paragraph" w:customStyle="1" w:styleId="CB3944957FE2456288097F38223A1CB3">
    <w:name w:val="CB3944957FE2456288097F38223A1CB3"/>
    <w:rsid w:val="007842FE"/>
  </w:style>
  <w:style w:type="paragraph" w:customStyle="1" w:styleId="DC6CF87C61004F07A91B9E3546076982">
    <w:name w:val="DC6CF87C61004F07A91B9E3546076982"/>
    <w:rsid w:val="007842FE"/>
  </w:style>
  <w:style w:type="paragraph" w:customStyle="1" w:styleId="3472F31936C044E18FFD26294BAA9B5C">
    <w:name w:val="3472F31936C044E18FFD26294BAA9B5C"/>
    <w:rsid w:val="007842FE"/>
  </w:style>
  <w:style w:type="paragraph" w:customStyle="1" w:styleId="CD5110748F024A259EBAD309AF64B8C0">
    <w:name w:val="CD5110748F024A259EBAD309AF64B8C0"/>
    <w:rsid w:val="007842FE"/>
  </w:style>
  <w:style w:type="paragraph" w:customStyle="1" w:styleId="15994D7448B44AACB7EA8764A5EC265E">
    <w:name w:val="15994D7448B44AACB7EA8764A5EC265E"/>
    <w:rsid w:val="00784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Raj Baharat 
Edwin Tam 
Vignesh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10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skybe</dc:creator>
  <cp:keywords/>
  <cp:lastModifiedBy>Edwin Tam</cp:lastModifiedBy>
  <cp:revision>17</cp:revision>
  <cp:lastPrinted>2006-08-01T17:47:00Z</cp:lastPrinted>
  <dcterms:created xsi:type="dcterms:W3CDTF">2019-02-23T02:44:00Z</dcterms:created>
  <dcterms:modified xsi:type="dcterms:W3CDTF">2019-02-26T14:06:00Z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